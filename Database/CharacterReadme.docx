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E635B" w14:textId="77777777" w:rsidR="00ED5A4E" w:rsidRDefault="00DD25D5">
      <w:pPr>
        <w:pStyle w:val="Heading1"/>
      </w:pPr>
      <w:r>
        <w:t>Character:</w:t>
      </w:r>
    </w:p>
    <w:p w14:paraId="6FB67625" w14:textId="77777777" w:rsidR="00ED5A4E" w:rsidRDefault="00DD25D5" w:rsidP="00DD25D5">
      <w:pPr>
        <w:pStyle w:val="ListNumber"/>
      </w:pPr>
      <w:r>
        <w:t>Character Id</w:t>
      </w:r>
    </w:p>
    <w:p w14:paraId="45DF4C59" w14:textId="77777777" w:rsidR="00DD25D5" w:rsidRDefault="00DD25D5" w:rsidP="00DD25D5">
      <w:pPr>
        <w:pStyle w:val="ListNumber"/>
      </w:pPr>
      <w:r>
        <w:t>Character name</w:t>
      </w:r>
    </w:p>
    <w:p w14:paraId="2280C32F" w14:textId="77777777" w:rsidR="00DD25D5" w:rsidRDefault="00DD25D5" w:rsidP="00DD25D5">
      <w:pPr>
        <w:pStyle w:val="ListNumber"/>
      </w:pPr>
      <w:r>
        <w:t>Character real nam</w:t>
      </w:r>
    </w:p>
    <w:p w14:paraId="40CC952D" w14:textId="77777777" w:rsidR="00DD25D5" w:rsidRDefault="00DD25D5" w:rsidP="00DD25D5">
      <w:pPr>
        <w:pStyle w:val="ListNumber"/>
      </w:pPr>
      <w:r>
        <w:t>Character date of birth</w:t>
      </w:r>
    </w:p>
    <w:p w14:paraId="0383B48C" w14:textId="77777777" w:rsidR="00DD25D5" w:rsidRDefault="00DD25D5" w:rsidP="00DD25D5">
      <w:pPr>
        <w:pStyle w:val="ListNumber"/>
      </w:pPr>
      <w:r>
        <w:t>Character gender</w:t>
      </w:r>
    </w:p>
    <w:p w14:paraId="6EB20020" w14:textId="77777777" w:rsidR="00DD25D5" w:rsidRDefault="00DD25D5" w:rsidP="00DD25D5">
      <w:pPr>
        <w:pStyle w:val="ListNumber"/>
      </w:pPr>
      <w:r>
        <w:t>Character powers</w:t>
      </w:r>
    </w:p>
    <w:p w14:paraId="3DBBBE57" w14:textId="77777777" w:rsidR="00DD25D5" w:rsidRDefault="00DD25D5" w:rsidP="00DD25D5">
      <w:pPr>
        <w:pStyle w:val="ListNumber"/>
      </w:pPr>
      <w:r>
        <w:t>Character origin</w:t>
      </w:r>
    </w:p>
    <w:p w14:paraId="6681ED0A" w14:textId="77777777" w:rsidR="00DD25D5" w:rsidRDefault="00DD25D5" w:rsidP="00DD25D5">
      <w:pPr>
        <w:pStyle w:val="ListNumber"/>
      </w:pPr>
      <w:r>
        <w:t>Character aliases</w:t>
      </w:r>
    </w:p>
    <w:p w14:paraId="216F85E1" w14:textId="77777777" w:rsidR="00DD25D5" w:rsidRDefault="00DD25D5" w:rsidP="00DD25D5">
      <w:pPr>
        <w:pStyle w:val="ListNumber"/>
      </w:pPr>
      <w:r>
        <w:t>Character enemies</w:t>
      </w:r>
    </w:p>
    <w:p w14:paraId="4E6FDC22" w14:textId="77777777" w:rsidR="00DD25D5" w:rsidRDefault="00DD25D5" w:rsidP="00DD25D5">
      <w:pPr>
        <w:pStyle w:val="ListNumber"/>
      </w:pPr>
      <w:r>
        <w:t>Character image( superURL )</w:t>
      </w:r>
    </w:p>
    <w:p w14:paraId="345CE48F" w14:textId="77777777" w:rsidR="00DD25D5" w:rsidRDefault="00DD25D5" w:rsidP="00DD25D5">
      <w:pPr>
        <w:pStyle w:val="ListNumber"/>
      </w:pPr>
      <w:r>
        <w:t>Character siteURL</w:t>
      </w:r>
    </w:p>
    <w:p w14:paraId="6AB9247A" w14:textId="77777777" w:rsidR="00DD25D5" w:rsidRDefault="00DD25D5" w:rsidP="00DD25D5">
      <w:pPr>
        <w:pStyle w:val="ListNumber"/>
      </w:pPr>
      <w:r>
        <w:t>Character deck( brief description )</w:t>
      </w:r>
    </w:p>
    <w:p w14:paraId="5BB9570D" w14:textId="7EB9BEBE" w:rsidR="00ED5A4E" w:rsidRDefault="00ED5A4E">
      <w:pPr>
        <w:pStyle w:val="Heading2"/>
      </w:pPr>
      <w:bookmarkStart w:id="0" w:name="_GoBack"/>
      <w:bookmarkEnd w:id="0"/>
    </w:p>
    <w:sectPr w:rsidR="00ED5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C7B04" w14:textId="77777777" w:rsidR="000F4C81" w:rsidRDefault="000F4C81">
      <w:pPr>
        <w:spacing w:after="0" w:line="240" w:lineRule="auto"/>
      </w:pPr>
      <w:r>
        <w:separator/>
      </w:r>
    </w:p>
    <w:p w14:paraId="07781329" w14:textId="77777777" w:rsidR="000F4C81" w:rsidRDefault="000F4C81"/>
    <w:p w14:paraId="2483C30B" w14:textId="77777777" w:rsidR="000F4C81" w:rsidRDefault="000F4C81"/>
  </w:endnote>
  <w:endnote w:type="continuationSeparator" w:id="0">
    <w:p w14:paraId="03EA361C" w14:textId="77777777" w:rsidR="000F4C81" w:rsidRDefault="000F4C81">
      <w:pPr>
        <w:spacing w:after="0" w:line="240" w:lineRule="auto"/>
      </w:pPr>
      <w:r>
        <w:continuationSeparator/>
      </w:r>
    </w:p>
    <w:p w14:paraId="4B2A8A8A" w14:textId="77777777" w:rsidR="000F4C81" w:rsidRDefault="000F4C81"/>
    <w:p w14:paraId="3A11BD14" w14:textId="77777777" w:rsidR="000F4C81" w:rsidRDefault="000F4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81D1C" w14:textId="77777777" w:rsidR="00ED5A4E" w:rsidRDefault="00ED5A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54585" w14:textId="77777777" w:rsidR="00ED5A4E" w:rsidRDefault="000F4C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C43E9" w14:textId="77777777" w:rsidR="00ED5A4E" w:rsidRDefault="00ED5A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16D1B" w14:textId="77777777" w:rsidR="000F4C81" w:rsidRDefault="000F4C81">
      <w:pPr>
        <w:spacing w:after="0" w:line="240" w:lineRule="auto"/>
      </w:pPr>
      <w:r>
        <w:separator/>
      </w:r>
    </w:p>
    <w:p w14:paraId="1B536553" w14:textId="77777777" w:rsidR="000F4C81" w:rsidRDefault="000F4C81"/>
    <w:p w14:paraId="6962E3B0" w14:textId="77777777" w:rsidR="000F4C81" w:rsidRDefault="000F4C81"/>
  </w:footnote>
  <w:footnote w:type="continuationSeparator" w:id="0">
    <w:p w14:paraId="69D0804E" w14:textId="77777777" w:rsidR="000F4C81" w:rsidRDefault="000F4C81">
      <w:pPr>
        <w:spacing w:after="0" w:line="240" w:lineRule="auto"/>
      </w:pPr>
      <w:r>
        <w:continuationSeparator/>
      </w:r>
    </w:p>
    <w:p w14:paraId="7ED7237F" w14:textId="77777777" w:rsidR="000F4C81" w:rsidRDefault="000F4C81"/>
    <w:p w14:paraId="1E79C64F" w14:textId="77777777" w:rsidR="000F4C81" w:rsidRDefault="000F4C8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C7A7D" w14:textId="77777777" w:rsidR="00ED5A4E" w:rsidRDefault="00ED5A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9D461" w14:textId="77777777" w:rsidR="00ED5A4E" w:rsidRDefault="00ED5A4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08B2" w14:textId="77777777" w:rsidR="00ED5A4E" w:rsidRDefault="00ED5A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D5"/>
    <w:rsid w:val="000F4C81"/>
    <w:rsid w:val="00565F55"/>
    <w:rsid w:val="00DD25D5"/>
    <w:rsid w:val="00E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D618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A4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19"/>
    <w:rsid w:val="008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E764D3F9E92C43A3A5A05AAA498719">
    <w:name w:val="B5E764D3F9E92C43A3A5A05AAA498719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/>
    </w:rPr>
  </w:style>
  <w:style w:type="paragraph" w:customStyle="1" w:styleId="09FD6C27F265054D941CA4B5AACFDA78">
    <w:name w:val="09FD6C27F265054D941CA4B5AACFD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5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2015-06-18T11:45:00Z</dcterms:created>
  <dcterms:modified xsi:type="dcterms:W3CDTF">2015-06-18T11:52:00Z</dcterms:modified>
</cp:coreProperties>
</file>